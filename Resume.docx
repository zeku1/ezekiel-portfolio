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AE0E" w14:textId="44EDC7CB" w:rsidR="00D67D16" w:rsidRPr="00AE6ECA" w:rsidRDefault="008D7472" w:rsidP="00EA2EA7">
      <w:pPr>
        <w:jc w:val="both"/>
        <w:rPr>
          <w:color w:val="auto"/>
        </w:rPr>
        <w:sectPr w:rsidR="00D67D16" w:rsidRPr="00AE6ECA" w:rsidSect="00AB7F84"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>
        <w:rPr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1468F372" wp14:editId="241BF9D6">
            <wp:simplePos x="0" y="0"/>
            <wp:positionH relativeFrom="column">
              <wp:posOffset>-422300</wp:posOffset>
            </wp:positionH>
            <wp:positionV relativeFrom="paragraph">
              <wp:posOffset>-168961</wp:posOffset>
            </wp:positionV>
            <wp:extent cx="768096" cy="702591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8" t="11393" r="12121" b="43323"/>
                    <a:stretch/>
                  </pic:blipFill>
                  <pic:spPr bwMode="auto">
                    <a:xfrm>
                      <a:off x="0" y="0"/>
                      <a:ext cx="768096" cy="7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49"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1E101822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E78F" id="Rectangle 1" o:spid="_x0000_s1026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" filled="f" stroked="f" strokeweight="1pt">
                <w10:anchorlock/>
              </v:rect>
            </w:pict>
          </mc:Fallback>
        </mc:AlternateContent>
      </w:r>
    </w:p>
    <w:p w14:paraId="51639151" w14:textId="77777777" w:rsidR="008D7472" w:rsidRDefault="008D7472" w:rsidP="0017455A">
      <w:pPr>
        <w:spacing w:line="240" w:lineRule="auto"/>
        <w:ind w:left="-720"/>
        <w:jc w:val="both"/>
        <w:textAlignment w:val="baseline"/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</w:pPr>
    </w:p>
    <w:p w14:paraId="6F7C07E4" w14:textId="13EEF617" w:rsidR="0017455A" w:rsidRPr="0017455A" w:rsidRDefault="00D16FC6" w:rsidP="0017455A">
      <w:pPr>
        <w:spacing w:line="240" w:lineRule="auto"/>
        <w:ind w:left="-720"/>
        <w:jc w:val="both"/>
        <w:textAlignment w:val="baseline"/>
        <w:rPr>
          <w:rFonts w:ascii="Segoe UI" w:eastAsia="Times New Roman" w:hAnsi="Segoe UI" w:cs="Segoe UI"/>
          <w:b/>
          <w:bCs/>
          <w:caps/>
          <w:color w:val="266044"/>
          <w:sz w:val="18"/>
          <w:szCs w:val="18"/>
          <w:lang w:val="en-IN" w:eastAsia="en-IN"/>
        </w:rPr>
      </w:pPr>
      <w:r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  <w:t>Ezekiel Kim Lucena</w:t>
      </w:r>
      <w:r w:rsidR="0017455A" w:rsidRPr="0017455A"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val="en-IN" w:eastAsia="en-IN"/>
        </w:rPr>
        <w:t> </w:t>
      </w:r>
    </w:p>
    <w:tbl>
      <w:tblPr>
        <w:tblW w:w="11464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4"/>
      </w:tblGrid>
      <w:tr w:rsidR="0017455A" w:rsidRPr="0017455A" w14:paraId="4A33EFDD" w14:textId="77777777" w:rsidTr="00755B51">
        <w:trPr>
          <w:trHeight w:val="263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9BE2" w14:textId="67832D5C" w:rsidR="0017455A" w:rsidRPr="0017455A" w:rsidRDefault="00D16FC6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Davao City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Philip</w:t>
            </w:r>
            <w:r w:rsidR="001453B5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ines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|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+63 9502057422 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lucenaezekielkim@gmail.com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val="en-IN" w:eastAsia="en-IN"/>
              </w:rPr>
              <w:t> </w:t>
            </w:r>
          </w:p>
        </w:tc>
      </w:tr>
      <w:tr w:rsidR="0017455A" w:rsidRPr="0017455A" w14:paraId="37E586C6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585C50E" w14:textId="03C202B0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2F437BC0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7B7027DA" w14:textId="7B32CB01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8"/>
                <w:szCs w:val="18"/>
                <w:lang w:val="en-IN" w:eastAsia="en-IN"/>
              </w:rPr>
              <w:t> </w:t>
            </w:r>
          </w:p>
          <w:p w14:paraId="00F3FDA5" w14:textId="07C29822" w:rsidR="00D2294F" w:rsidRPr="00D2294F" w:rsidRDefault="0017455A" w:rsidP="00D2294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OBJECTIVE </w:t>
            </w:r>
          </w:p>
          <w:p w14:paraId="1264DF03" w14:textId="6CBE3F46" w:rsidR="0017455A" w:rsidRPr="00BB4C5E" w:rsidRDefault="00D2294F" w:rsidP="00D2294F">
            <w:pPr>
              <w:spacing w:line="240" w:lineRule="auto"/>
              <w:jc w:val="both"/>
              <w:textAlignment w:val="baseline"/>
              <w:rPr>
                <w:rFonts w:eastAsia="Times New Roman" w:cstheme="minorHAnsi"/>
                <w:color w:val="000000" w:themeColor="text1"/>
                <w:szCs w:val="20"/>
                <w:lang w:val="en-IN" w:eastAsia="en-IN"/>
              </w:rPr>
            </w:pPr>
            <w:r w:rsidRPr="00D2294F">
              <w:rPr>
                <w:rFonts w:eastAsia="Times New Roman" w:cstheme="minorHAnsi"/>
                <w:color w:val="000000" w:themeColor="text1"/>
                <w:szCs w:val="20"/>
                <w:lang w:val="en-IN" w:eastAsia="en-IN"/>
              </w:rPr>
              <w:t>As an ambitious and skilled Junior Software Engineer with a strong command of Java</w:t>
            </w:r>
            <w:r w:rsidR="008D7472">
              <w:rPr>
                <w:rFonts w:eastAsia="Times New Roman" w:cstheme="minorHAnsi"/>
                <w:color w:val="000000" w:themeColor="text1"/>
                <w:szCs w:val="20"/>
                <w:lang w:val="en-IN" w:eastAsia="en-IN"/>
              </w:rPr>
              <w:t>, PHP</w:t>
            </w:r>
            <w:bookmarkStart w:id="0" w:name="_GoBack"/>
            <w:bookmarkEnd w:id="0"/>
            <w:r w:rsidRPr="00D2294F">
              <w:rPr>
                <w:rFonts w:eastAsia="Times New Roman" w:cstheme="minorHAnsi"/>
                <w:color w:val="000000" w:themeColor="text1"/>
                <w:szCs w:val="20"/>
                <w:lang w:val="en-IN" w:eastAsia="en-IN"/>
              </w:rPr>
              <w:t xml:space="preserve"> and proficiency back-end development with Spring Boot and Spring Security, I am eager to contribute my expertise to a dynamic team in a challenging and growth-oriented environment. Seeking opportunities to apply my problem-solving abilities, creative thinking, and passion for delivering high-quality software solutions that positively impact end-users and contribute to the success of the organization.</w:t>
            </w:r>
          </w:p>
          <w:p w14:paraId="42CC3614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0B4650BB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AEF5076" w14:textId="58EDD687" w:rsidR="0017455A" w:rsidRPr="0017455A" w:rsidRDefault="0017455A" w:rsidP="0017455A">
            <w:pPr>
              <w:spacing w:before="240"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VIDEO</w:t>
            </w:r>
            <w:r w:rsidRPr="0017455A">
              <w:rPr>
                <w:rFonts w:eastAsia="Times New Roman" w:cstheme="minorHAnsi"/>
                <w:b/>
                <w:bCs/>
                <w:color w:val="auto"/>
                <w:spacing w:val="-10"/>
                <w:sz w:val="32"/>
                <w:szCs w:val="32"/>
              </w:rPr>
              <w:t xml:space="preserve"> 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INTRODUCTION</w:t>
            </w:r>
          </w:p>
          <w:p w14:paraId="334813B3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10" w:line="240" w:lineRule="auto"/>
              <w:rPr>
                <w:rFonts w:ascii="Trebuchet MS" w:eastAsia="Calibri" w:hAnsi="Calibri" w:cs="Calibri"/>
                <w:b/>
                <w:color w:val="auto"/>
                <w:sz w:val="21"/>
              </w:rPr>
            </w:pPr>
          </w:p>
          <w:p w14:paraId="6F28919E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PORTFOLIO</w:t>
            </w:r>
          </w:p>
          <w:p w14:paraId="4E3D2375" w14:textId="547C5948" w:rsidR="0017455A" w:rsidRDefault="007941F1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eastAsia="Calibri" w:cstheme="minorHAnsi"/>
                <w:bCs/>
                <w:color w:val="auto"/>
              </w:rPr>
            </w:pPr>
            <w:hyperlink r:id="rId11" w:history="1">
              <w:r w:rsidR="00ED5780" w:rsidRPr="00ED5780">
                <w:rPr>
                  <w:rStyle w:val="Hyperlink"/>
                  <w:rFonts w:eastAsia="Calibri" w:cstheme="minorHAnsi"/>
                  <w:bCs/>
                </w:rPr>
                <w:t>Ezekiel Kim Lucena - Portfolio</w:t>
              </w:r>
            </w:hyperlink>
          </w:p>
          <w:p w14:paraId="4179EFDB" w14:textId="77777777" w:rsidR="00ED5780" w:rsidRPr="00ED5780" w:rsidRDefault="00ED5780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eastAsia="Calibri" w:cstheme="minorHAnsi"/>
                <w:bCs/>
                <w:color w:val="auto"/>
              </w:rPr>
            </w:pPr>
          </w:p>
          <w:p w14:paraId="1A8628DC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LINKEDIN</w:t>
            </w:r>
          </w:p>
          <w:p w14:paraId="42198C44" w14:textId="371C955E" w:rsidR="0017455A" w:rsidRPr="00ED5780" w:rsidRDefault="007941F1" w:rsidP="0017455A">
            <w:pPr>
              <w:spacing w:line="240" w:lineRule="auto"/>
              <w:jc w:val="both"/>
              <w:textAlignment w:val="baseline"/>
              <w:rPr>
                <w:rFonts w:eastAsia="Times New Roman" w:cstheme="minorHAnsi"/>
                <w:color w:val="0000FF"/>
                <w:szCs w:val="24"/>
                <w:u w:val="single" w:color="0000FF"/>
                <w:lang w:val="en-IN" w:eastAsia="en-IN"/>
              </w:rPr>
            </w:pPr>
            <w:hyperlink r:id="rId12" w:history="1">
              <w:r w:rsidR="00ED5780" w:rsidRPr="00ED5780">
                <w:rPr>
                  <w:rStyle w:val="Hyperlink"/>
                  <w:rFonts w:eastAsia="Times New Roman" w:cstheme="minorHAnsi"/>
                  <w:szCs w:val="24"/>
                  <w:lang w:val="en-IN" w:eastAsia="en-IN"/>
                </w:rPr>
                <w:t xml:space="preserve"> Ezekiel Kim Lucena - LinkedIn</w:t>
              </w:r>
            </w:hyperlink>
          </w:p>
          <w:p w14:paraId="78DE82A1" w14:textId="7E13365D" w:rsidR="00ED5780" w:rsidRPr="0017455A" w:rsidRDefault="00ED5780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75862B20" w14:textId="77777777" w:rsidTr="00755B51">
        <w:trPr>
          <w:trHeight w:val="154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3BB53" w14:textId="632CD084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EE1F245" w14:textId="77777777" w:rsidTr="00755B51">
        <w:trPr>
          <w:trHeight w:val="1361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171DF" w14:textId="77777777" w:rsidR="0017455A" w:rsidRPr="0017455A" w:rsidRDefault="0017455A" w:rsidP="00CB62BF">
            <w:pPr>
              <w:spacing w:line="36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32"/>
                <w:szCs w:val="32"/>
                <w:lang w:eastAsia="en-IN"/>
              </w:rPr>
              <w:t>​​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  <w:t>EDUCATION​ </w:t>
            </w:r>
          </w:p>
          <w:p w14:paraId="7EEA4C9A" w14:textId="303EC225" w:rsidR="0017455A" w:rsidRPr="0017455A" w:rsidRDefault="00BB4C5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Bachelor Degree in </w:t>
            </w:r>
            <w:r w:rsidR="008D7472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Information Technology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Philippine Women’s College of Davao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7D89B2EB" w14:textId="143CA53D" w:rsidR="0017455A" w:rsidRPr="0017455A" w:rsidRDefault="00BB4C5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>August 2022 - Present</w:t>
            </w:r>
          </w:p>
          <w:p w14:paraId="26A1CEB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BC54DD5" w14:textId="00CA11B8" w:rsidR="0017455A" w:rsidRPr="00BB4C5E" w:rsidRDefault="00BB4C5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Bachelor Degree in Software Engineering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Lithan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val="en-IN" w:eastAsia="en-IN"/>
              </w:rPr>
              <w:t>- eduClaaS</w:t>
            </w:r>
          </w:p>
          <w:p w14:paraId="4CD7D3B7" w14:textId="0E874895" w:rsidR="0017455A" w:rsidRPr="0017455A" w:rsidRDefault="00BB4C5E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September 2022 - Present</w:t>
            </w:r>
          </w:p>
        </w:tc>
      </w:tr>
      <w:tr w:rsidR="0017455A" w:rsidRPr="0017455A" w14:paraId="69C2B90A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0D17EBE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 w:val="16"/>
                <w:szCs w:val="16"/>
                <w:lang w:val="en-IN" w:eastAsia="en-IN"/>
              </w:rPr>
              <w:t> </w:t>
            </w:r>
          </w:p>
        </w:tc>
      </w:tr>
      <w:tr w:rsidR="0017455A" w:rsidRPr="0017455A" w14:paraId="61531526" w14:textId="77777777" w:rsidTr="00755B51">
        <w:trPr>
          <w:trHeight w:val="170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9B9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5FA92FF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SKILLS </w:t>
            </w:r>
          </w:p>
          <w:tbl>
            <w:tblPr>
              <w:tblW w:w="10099" w:type="dxa"/>
              <w:tblInd w:w="2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5"/>
              <w:gridCol w:w="2551"/>
              <w:gridCol w:w="2268"/>
              <w:gridCol w:w="1452"/>
              <w:gridCol w:w="1343"/>
            </w:tblGrid>
            <w:tr w:rsidR="0017455A" w:rsidRPr="0017455A" w14:paraId="2ED093A2" w14:textId="77777777" w:rsidTr="009C01CF">
              <w:trPr>
                <w:trHeight w:val="1254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621D1" w14:textId="4B380B60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</w:t>
                  </w:r>
                </w:p>
                <w:p w14:paraId="61D83E46" w14:textId="53944634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HTML</w:t>
                  </w:r>
                </w:p>
                <w:p w14:paraId="3FD9EF54" w14:textId="75A702F8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CSS</w:t>
                  </w:r>
                </w:p>
                <w:p w14:paraId="26BF3293" w14:textId="5475369F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JavaScript</w:t>
                  </w:r>
                </w:p>
                <w:p w14:paraId="4EA97476" w14:textId="6D9A1237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C++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3D6778" w14:textId="2477B019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Spring Boot</w:t>
                  </w:r>
                </w:p>
                <w:p w14:paraId="3BB75138" w14:textId="60366E5C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Spring Security</w:t>
                  </w:r>
                </w:p>
                <w:p w14:paraId="02B39708" w14:textId="09AEC872" w:rsidR="0017455A" w:rsidRPr="0017455A" w:rsidRDefault="009C01C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MySQL</w:t>
                  </w:r>
                </w:p>
                <w:p w14:paraId="10B6FE03" w14:textId="77777777" w:rsidR="0017455A" w:rsidRDefault="009C01CF" w:rsidP="009C01CF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System Design</w:t>
                  </w:r>
                </w:p>
                <w:p w14:paraId="1913F8D7" w14:textId="01FF0E6D" w:rsidR="00E2264C" w:rsidRPr="009C01CF" w:rsidRDefault="00E2264C" w:rsidP="009C01CF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PHP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31ED87" w14:textId="334113E2" w:rsidR="0017455A" w:rsidRPr="0017455A" w:rsidRDefault="0017455A" w:rsidP="009C01CF">
                  <w:pPr>
                    <w:spacing w:line="240" w:lineRule="auto"/>
                    <w:ind w:left="360"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24915" w14:textId="77777777" w:rsidR="0017455A" w:rsidRPr="0017455A" w:rsidRDefault="0017455A" w:rsidP="0017455A">
                  <w:pPr>
                    <w:spacing w:line="240" w:lineRule="auto"/>
                    <w:ind w:left="360"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A79D4" w14:textId="77777777" w:rsidR="0017455A" w:rsidRPr="0017455A" w:rsidRDefault="0017455A" w:rsidP="0017455A">
                  <w:pPr>
                    <w:spacing w:line="240" w:lineRule="auto"/>
                    <w:ind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</w:tr>
          </w:tbl>
          <w:p w14:paraId="12BC6A9F" w14:textId="6C4E2EA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21179B63" w14:textId="77777777" w:rsidTr="00755B51">
        <w:trPr>
          <w:trHeight w:val="216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B5F464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52AFEA51" w14:textId="77777777" w:rsidTr="00755B51">
        <w:trPr>
          <w:trHeight w:val="216"/>
        </w:trPr>
        <w:tc>
          <w:tcPr>
            <w:tcW w:w="11464" w:type="dxa"/>
            <w:tcBorders>
              <w:top w:val="single" w:sz="24" w:space="0" w:color="53BB89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21B0E209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6"/>
                <w:szCs w:val="16"/>
                <w:lang w:val="en-IN" w:eastAsia="en-IN"/>
              </w:rPr>
              <w:t> </w:t>
            </w:r>
          </w:p>
          <w:p w14:paraId="356B70E7" w14:textId="75D72D26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EXPERIENCE</w:t>
            </w:r>
          </w:p>
          <w:p w14:paraId="2DFDDC9A" w14:textId="0A5E9A82" w:rsidR="0017455A" w:rsidRPr="0017455A" w:rsidRDefault="00D2294F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Pearl Farm Beach Resort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Data En</w:t>
            </w:r>
            <w:r w:rsidR="006E43C5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oder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7F04D7C2" w14:textId="0F714945" w:rsidR="0017455A" w:rsidRPr="0017455A" w:rsidRDefault="0016353F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August 2018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February 2019</w:t>
            </w:r>
          </w:p>
          <w:p w14:paraId="6333BB93" w14:textId="6D3E1B69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 </w:t>
            </w:r>
          </w:p>
        </w:tc>
      </w:tr>
    </w:tbl>
    <w:p w14:paraId="41BCFF31" w14:textId="77777777" w:rsidR="0017455A" w:rsidRPr="0017455A" w:rsidRDefault="0017455A" w:rsidP="0017455A">
      <w:pPr>
        <w:spacing w:line="240" w:lineRule="auto"/>
        <w:jc w:val="both"/>
        <w:textAlignment w:val="baseline"/>
        <w:rPr>
          <w:rFonts w:ascii="Segoe UI" w:eastAsia="Times New Roman" w:hAnsi="Segoe UI" w:cs="Segoe UI"/>
          <w:color w:val="266044"/>
          <w:sz w:val="18"/>
          <w:szCs w:val="18"/>
          <w:lang w:val="en-IN" w:eastAsia="en-IN"/>
        </w:rPr>
      </w:pPr>
      <w:r w:rsidRPr="0017455A">
        <w:rPr>
          <w:rFonts w:ascii="Calibri" w:eastAsia="Times New Roman" w:hAnsi="Calibri" w:cs="Calibri"/>
          <w:color w:val="auto"/>
          <w:szCs w:val="20"/>
          <w:lang w:val="en-IN" w:eastAsia="en-IN"/>
        </w:rPr>
        <w:t> </w:t>
      </w:r>
    </w:p>
    <w:p w14:paraId="753B9FF1" w14:textId="40D51BDE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7DC5" w14:textId="77777777" w:rsidR="007941F1" w:rsidRDefault="007941F1" w:rsidP="00E97F0F">
      <w:r>
        <w:separator/>
      </w:r>
    </w:p>
  </w:endnote>
  <w:endnote w:type="continuationSeparator" w:id="0">
    <w:p w14:paraId="7DBDEF52" w14:textId="77777777" w:rsidR="007941F1" w:rsidRDefault="007941F1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E8F0" w14:textId="77777777" w:rsidR="007941F1" w:rsidRDefault="007941F1" w:rsidP="00E97F0F">
      <w:r>
        <w:separator/>
      </w:r>
    </w:p>
  </w:footnote>
  <w:footnote w:type="continuationSeparator" w:id="0">
    <w:p w14:paraId="5D292C49" w14:textId="77777777" w:rsidR="007941F1" w:rsidRDefault="007941F1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8419B"/>
    <w:multiLevelType w:val="hybridMultilevel"/>
    <w:tmpl w:val="042C82D6"/>
    <w:lvl w:ilvl="0" w:tplc="10E4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BA562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2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0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01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5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25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64367"/>
    <w:rsid w:val="00070D24"/>
    <w:rsid w:val="000761F2"/>
    <w:rsid w:val="000B3574"/>
    <w:rsid w:val="000B6298"/>
    <w:rsid w:val="000D1C1D"/>
    <w:rsid w:val="000D5216"/>
    <w:rsid w:val="001054FD"/>
    <w:rsid w:val="0010570D"/>
    <w:rsid w:val="001453B5"/>
    <w:rsid w:val="00147476"/>
    <w:rsid w:val="0016353F"/>
    <w:rsid w:val="0017455A"/>
    <w:rsid w:val="00180710"/>
    <w:rsid w:val="00195EF4"/>
    <w:rsid w:val="001B0C0D"/>
    <w:rsid w:val="001C308F"/>
    <w:rsid w:val="001D7755"/>
    <w:rsid w:val="0020295E"/>
    <w:rsid w:val="00222532"/>
    <w:rsid w:val="00285F5A"/>
    <w:rsid w:val="002D6F34"/>
    <w:rsid w:val="002F2FD5"/>
    <w:rsid w:val="0030456C"/>
    <w:rsid w:val="00304FD1"/>
    <w:rsid w:val="00305E98"/>
    <w:rsid w:val="00347C6E"/>
    <w:rsid w:val="00356697"/>
    <w:rsid w:val="00385FE3"/>
    <w:rsid w:val="003B446A"/>
    <w:rsid w:val="00403D54"/>
    <w:rsid w:val="00404608"/>
    <w:rsid w:val="004318EF"/>
    <w:rsid w:val="00462DB0"/>
    <w:rsid w:val="00495440"/>
    <w:rsid w:val="004D2889"/>
    <w:rsid w:val="004D3E74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344C6"/>
    <w:rsid w:val="00643E15"/>
    <w:rsid w:val="00651F22"/>
    <w:rsid w:val="00661CC4"/>
    <w:rsid w:val="006B3609"/>
    <w:rsid w:val="006C7B3E"/>
    <w:rsid w:val="006E43C5"/>
    <w:rsid w:val="006E6F61"/>
    <w:rsid w:val="00732126"/>
    <w:rsid w:val="00783599"/>
    <w:rsid w:val="007941F1"/>
    <w:rsid w:val="007971F6"/>
    <w:rsid w:val="007A5431"/>
    <w:rsid w:val="008B3A32"/>
    <w:rsid w:val="008B6187"/>
    <w:rsid w:val="008C49DB"/>
    <w:rsid w:val="008C5D5E"/>
    <w:rsid w:val="008D7472"/>
    <w:rsid w:val="008F2D67"/>
    <w:rsid w:val="00913310"/>
    <w:rsid w:val="009300CB"/>
    <w:rsid w:val="009A0812"/>
    <w:rsid w:val="009C01CF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24411"/>
    <w:rsid w:val="00B9694A"/>
    <w:rsid w:val="00BB4C5E"/>
    <w:rsid w:val="00BC1C12"/>
    <w:rsid w:val="00BD6F90"/>
    <w:rsid w:val="00BE4C39"/>
    <w:rsid w:val="00BF75B2"/>
    <w:rsid w:val="00C023F5"/>
    <w:rsid w:val="00C163C0"/>
    <w:rsid w:val="00C74AF9"/>
    <w:rsid w:val="00CB62BF"/>
    <w:rsid w:val="00CC0FFE"/>
    <w:rsid w:val="00CE3B09"/>
    <w:rsid w:val="00D16FC6"/>
    <w:rsid w:val="00D2294F"/>
    <w:rsid w:val="00D44846"/>
    <w:rsid w:val="00D44C0E"/>
    <w:rsid w:val="00D54081"/>
    <w:rsid w:val="00D67D16"/>
    <w:rsid w:val="00E2264C"/>
    <w:rsid w:val="00E7344F"/>
    <w:rsid w:val="00E76C1C"/>
    <w:rsid w:val="00E76D1E"/>
    <w:rsid w:val="00E97F0F"/>
    <w:rsid w:val="00EA2EA7"/>
    <w:rsid w:val="00ED5780"/>
    <w:rsid w:val="00EF0426"/>
    <w:rsid w:val="00F06B66"/>
    <w:rsid w:val="00F51680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table" w:customStyle="1" w:styleId="TableGrid1">
    <w:name w:val="Table Grid_1"/>
    <w:basedOn w:val="TableNormal"/>
    <w:uiPriority w:val="39"/>
    <w:rsid w:val="0017455A"/>
    <w:pPr>
      <w:contextualSpacing/>
    </w:pPr>
    <w:rPr>
      <w:color w:val="595959" w:themeColor="text1" w:themeTint="A6"/>
      <w:sz w:val="22"/>
      <w:szCs w:val="22"/>
    </w:rPr>
    <w:tblPr/>
  </w:style>
  <w:style w:type="table" w:customStyle="1" w:styleId="TableGrid2">
    <w:name w:val="Table Grid_2"/>
    <w:basedOn w:val="TableNormal"/>
    <w:uiPriority w:val="39"/>
    <w:rsid w:val="0017455A"/>
    <w:rPr>
      <w:rFonts w:ascii="Calibri" w:eastAsia="Calibri" w:hAnsi="Calibri" w:cs="Times New Roman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ezekiel-kim-lucena-14b8b025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zekiel-portfolio.vercel.app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2023-07-20T06:00:00Z</dcterms:created>
  <dcterms:modified xsi:type="dcterms:W3CDTF">2023-09-26T13:58:00Z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